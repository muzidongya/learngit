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9C7E2F"/>
    <w:rsid w:val="12AB56F9"/>
    <w:rsid w:val="152C588F"/>
    <w:rsid w:val="1A2A293C"/>
    <w:rsid w:val="2734003C"/>
    <w:rsid w:val="2B9224AE"/>
    <w:rsid w:val="2EED3993"/>
    <w:rsid w:val="319C7E2F"/>
    <w:rsid w:val="341113B0"/>
    <w:rsid w:val="356570E3"/>
    <w:rsid w:val="35AC2749"/>
    <w:rsid w:val="37BF6AB4"/>
    <w:rsid w:val="3CA11D29"/>
    <w:rsid w:val="410E340A"/>
    <w:rsid w:val="4C5B5B3B"/>
    <w:rsid w:val="4E7951DA"/>
    <w:rsid w:val="568E4096"/>
    <w:rsid w:val="580F73B9"/>
    <w:rsid w:val="597E2766"/>
    <w:rsid w:val="5D79167D"/>
    <w:rsid w:val="5FC266FC"/>
    <w:rsid w:val="628240AD"/>
    <w:rsid w:val="6BBD2B8E"/>
    <w:rsid w:val="6D535020"/>
    <w:rsid w:val="76E75C08"/>
    <w:rsid w:val="7B54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2018-07-03T02:23:00Z</dcterms:created>
  <dc:creator>木子冬丫</dc:creator>
  <cp:lastModifiedBy>木子冬丫</cp:lastModifiedBy>
  <dcterms:modified xsi:type="dcterms:W3CDTF">2018-07-14T08:32:11Z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